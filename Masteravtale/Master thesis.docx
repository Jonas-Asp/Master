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C9" w:rsidRPr="00986ACB" w:rsidRDefault="001A3FC9">
      <w:pPr>
        <w:rPr>
          <w:b/>
        </w:rPr>
      </w:pPr>
      <w:r w:rsidRPr="00986ACB">
        <w:rPr>
          <w:b/>
        </w:rPr>
        <w:t>Intro</w:t>
      </w:r>
      <w:r w:rsidR="00986ACB">
        <w:rPr>
          <w:b/>
        </w:rPr>
        <w:t>.</w:t>
      </w:r>
      <w:r w:rsidRPr="00986ACB">
        <w:rPr>
          <w:b/>
        </w:rPr>
        <w:t xml:space="preserve"> </w:t>
      </w:r>
      <w:r>
        <w:t>Kreft er en av de største helseprobleme</w:t>
      </w:r>
      <w:r w:rsidR="00A85CEB">
        <w:t>ne</w:t>
      </w:r>
      <w:r>
        <w:t xml:space="preserve"> i verden og er et stort forskningsfelt i Norge og i utlande</w:t>
      </w:r>
      <w:r w:rsidR="00D2596B">
        <w:t>t</w:t>
      </w:r>
      <w:r>
        <w:t xml:space="preserve">. I </w:t>
      </w:r>
      <w:r w:rsidR="00A85CEB">
        <w:t>N</w:t>
      </w:r>
      <w:r>
        <w:t>orge er det brukt røntgen-stråleterapi og brachyterapi over lengere tid</w:t>
      </w:r>
      <w:r w:rsidR="00717EB7">
        <w:t xml:space="preserve"> for å behandle kreft</w:t>
      </w:r>
      <w:r>
        <w:t xml:space="preserve">. </w:t>
      </w:r>
      <w:r w:rsidR="00B01EF2">
        <w:t xml:space="preserve">Det </w:t>
      </w:r>
      <w:r w:rsidR="002A2706">
        <w:t>relativt nylig</w:t>
      </w:r>
      <w:r w:rsidR="00E72186">
        <w:t xml:space="preserve"> gjort store investeringer for å bygge to proton-terapi sentere</w:t>
      </w:r>
      <w:r w:rsidR="00B01EF2">
        <w:t>,</w:t>
      </w:r>
      <w:r w:rsidR="00E72186">
        <w:t xml:space="preserve"> i Oslo og i Bergen.</w:t>
      </w:r>
      <w:r w:rsidR="00366D71">
        <w:t xml:space="preserve"> Proton-terapi har en mer lokalisert dosefordeling</w:t>
      </w:r>
      <w:r w:rsidR="00DB571A">
        <w:t xml:space="preserve"> som gjør at det kan skade mindre normalvev og mer tumor.</w:t>
      </w:r>
    </w:p>
    <w:p w:rsidR="002D4904" w:rsidRPr="00986ACB" w:rsidRDefault="00986ACB">
      <w:pPr>
        <w:rPr>
          <w:b/>
        </w:rPr>
      </w:pPr>
      <w:r w:rsidRPr="00986ACB">
        <w:rPr>
          <w:b/>
        </w:rPr>
        <w:t>Prosjekt</w:t>
      </w:r>
      <w:r>
        <w:rPr>
          <w:b/>
        </w:rPr>
        <w:t xml:space="preserve">. </w:t>
      </w:r>
      <w:r w:rsidR="00DE68D5">
        <w:t>I dette forskningsprosjektet skal det brukes proton-stråling på et lungefantom</w:t>
      </w:r>
      <w:r w:rsidR="00BD45C3">
        <w:t xml:space="preserve"> av et materiale med samme egenskaper</w:t>
      </w:r>
      <w:r w:rsidR="001A5201">
        <w:t xml:space="preserve"> som lungevev</w:t>
      </w:r>
      <w:r w:rsidR="005E4B8D">
        <w:t xml:space="preserve">, hvor det er brukt CT-bilder av en reell pasient til å rekonstruere </w:t>
      </w:r>
      <w:r w:rsidR="00BD45C3">
        <w:t>lungene</w:t>
      </w:r>
      <w:r w:rsidR="00DE68D5">
        <w:t xml:space="preserve">. </w:t>
      </w:r>
      <w:r w:rsidR="006B0B45">
        <w:t xml:space="preserve">Siden strålingen er mer lokalisert er det mindre rom for feilmarginer. </w:t>
      </w:r>
      <w:r w:rsidR="00622EA9">
        <w:t>Det skal i dette forskningsprosjektet undersøkes hvor sensitiv en proton-strålebehandling er for forskyvninger av target</w:t>
      </w:r>
      <w:r w:rsidR="00AD41D0">
        <w:t>/tumor</w:t>
      </w:r>
      <w:r w:rsidR="00622EA9">
        <w:t xml:space="preserve">. </w:t>
      </w:r>
      <w:r w:rsidR="002B0B47">
        <w:t>Ved forskyvning av target</w:t>
      </w:r>
      <w:r>
        <w:t>/tumor ved f.eks. pusting eller bevegelse</w:t>
      </w:r>
      <w:r w:rsidR="002B0B47">
        <w:t xml:space="preserve"> </w:t>
      </w:r>
      <w:r w:rsidR="00B01EF2">
        <w:t>kan</w:t>
      </w:r>
      <w:r w:rsidR="002B0B47">
        <w:t xml:space="preserve"> dosefordelingen treffe delvis eller mer av normalvevet, noe som vil unngås. </w:t>
      </w:r>
    </w:p>
    <w:p w:rsidR="00333DC8" w:rsidRDefault="00986ACB">
      <w:r w:rsidRPr="00986ACB">
        <w:rPr>
          <w:b/>
        </w:rPr>
        <w:t>Metode</w:t>
      </w:r>
      <w:r>
        <w:rPr>
          <w:b/>
        </w:rPr>
        <w:t xml:space="preserve">. </w:t>
      </w:r>
      <w:r w:rsidR="002D4904">
        <w:t xml:space="preserve">Det </w:t>
      </w:r>
      <w:r w:rsidR="00333DC8">
        <w:t>finnes ikke</w:t>
      </w:r>
      <w:r w:rsidR="002D4904">
        <w:t xml:space="preserve"> proton-stråleterapi fasiliteter i Norge enda og derfor skal det brukes fasilitetene til Skadio-klinikken i Sverdige, Uppsala.</w:t>
      </w:r>
      <w:r w:rsidR="00D2596B">
        <w:t xml:space="preserve"> </w:t>
      </w:r>
      <w:r w:rsidR="00333DC8">
        <w:t>Det skal brukes en reell strålebehandlingsplan, hvor fantomet skal forskyves i forskjellige posisjoner i forhold til strålefeltet slik at det misses gradvis mer tumor per strålebehandling.</w:t>
      </w:r>
      <w:r w:rsidR="00A80177">
        <w:t xml:space="preserve"> Målingene skal </w:t>
      </w:r>
      <w:r w:rsidR="00B9702B">
        <w:t>analyseres i etterkant av målingene.</w:t>
      </w:r>
      <w:bookmarkStart w:id="0" w:name="_GoBack"/>
      <w:bookmarkEnd w:id="0"/>
      <w:r w:rsidR="00333DC8">
        <w:t xml:space="preserve"> </w:t>
      </w:r>
    </w:p>
    <w:p w:rsidR="009E1913" w:rsidRDefault="00D40ED3">
      <w:r>
        <w:t>Eksperimentet</w:t>
      </w:r>
      <w:r w:rsidR="00D2596B">
        <w:t xml:space="preserve"> </w:t>
      </w:r>
      <w:r>
        <w:t>blir</w:t>
      </w:r>
      <w:r w:rsidR="00D2596B">
        <w:t xml:space="preserve"> </w:t>
      </w:r>
      <w:r w:rsidR="00654D73">
        <w:t>en kollaborativ prosess</w:t>
      </w:r>
      <w:r w:rsidR="00D2596B">
        <w:t xml:space="preserve">, hvor </w:t>
      </w:r>
      <w:r w:rsidR="00333DC8">
        <w:t xml:space="preserve">et team samarbeider slik at </w:t>
      </w:r>
      <w:r w:rsidR="00D2596B">
        <w:t>en god st</w:t>
      </w:r>
      <w:r w:rsidR="00654D73">
        <w:t>r</w:t>
      </w:r>
      <w:r>
        <w:t>ålingsplan og utførelse sikres.</w:t>
      </w:r>
      <w:r w:rsidR="00D2596B">
        <w:t xml:space="preserve"> </w:t>
      </w:r>
      <w:r w:rsidR="00C74459">
        <w:t xml:space="preserve">Fantomet er av PMMA, hvor det er plassert </w:t>
      </w:r>
      <w:r w:rsidR="00615536">
        <w:t xml:space="preserve">over </w:t>
      </w:r>
      <w:r w:rsidR="00C74459">
        <w:t xml:space="preserve">100 </w:t>
      </w:r>
      <w:r w:rsidR="00615536">
        <w:t xml:space="preserve">Alanin dosimetere i forskjellige lag og forskjellige posisjoner. </w:t>
      </w:r>
      <w:r w:rsidR="00490A4E">
        <w:t>Dosimeterene tas med tilbake til UiO hvor de avleses i EPR labben på Biologisk og medisinsk fysikk.</w:t>
      </w:r>
    </w:p>
    <w:p w:rsidR="009E1913" w:rsidRPr="00DD1414" w:rsidRDefault="00F370E0">
      <w:r w:rsidRPr="00DD1414">
        <w:rPr>
          <w:b/>
        </w:rPr>
        <w:t>Contribution</w:t>
      </w:r>
      <w:r w:rsidR="00DD1414">
        <w:rPr>
          <w:b/>
        </w:rPr>
        <w:t xml:space="preserve">, </w:t>
      </w:r>
      <w:r w:rsidR="00DD1414" w:rsidRPr="007E7298">
        <w:rPr>
          <w:b/>
        </w:rPr>
        <w:t>Goals</w:t>
      </w:r>
      <w:r w:rsidR="00DD1414">
        <w:rPr>
          <w:b/>
        </w:rPr>
        <w:t xml:space="preserve">. </w:t>
      </w:r>
      <w:r w:rsidR="00DD1414">
        <w:t xml:space="preserve">Resultatene bidrar forhåpentlig </w:t>
      </w:r>
      <w:r w:rsidR="00FB6DC2">
        <w:t>som</w:t>
      </w:r>
      <w:r w:rsidR="00DD1414">
        <w:t xml:space="preserve"> en analyse av hvor nøyaktig en p</w:t>
      </w:r>
      <w:r w:rsidR="00FB6DC2">
        <w:t>roton-strålebehandling må være. Dette kan kanskje deretter brukes til å definere en feilmargin</w:t>
      </w:r>
      <w:r w:rsidR="0018484A">
        <w:t xml:space="preserve"> innen proton-strålebehandling</w:t>
      </w:r>
      <w:r w:rsidR="00FB6DC2">
        <w:t xml:space="preserve"> i videre forskningsprosjekter</w:t>
      </w:r>
      <w:r w:rsidR="0018484A">
        <w:t>, som f.eks. avbildning</w:t>
      </w:r>
      <w:r w:rsidR="00383487">
        <w:t xml:space="preserve"> metoder</w:t>
      </w:r>
      <w:r w:rsidR="00E16C79">
        <w:t xml:space="preserve"> av tumor</w:t>
      </w:r>
      <w:r w:rsidR="00383487">
        <w:t>,</w:t>
      </w:r>
      <w:r w:rsidR="00FB6DC2">
        <w:t xml:space="preserve"> og for selve behandlingen.</w:t>
      </w:r>
    </w:p>
    <w:p w:rsidR="00986ACB" w:rsidRDefault="00986ACB"/>
    <w:p w:rsidR="00986ACB" w:rsidRDefault="00986ACB"/>
    <w:sectPr w:rsidR="0098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C"/>
    <w:rsid w:val="0018484A"/>
    <w:rsid w:val="001A1578"/>
    <w:rsid w:val="001A3FC9"/>
    <w:rsid w:val="001A5201"/>
    <w:rsid w:val="002A2706"/>
    <w:rsid w:val="002B0B47"/>
    <w:rsid w:val="002D4904"/>
    <w:rsid w:val="00333DC8"/>
    <w:rsid w:val="00366D71"/>
    <w:rsid w:val="00383487"/>
    <w:rsid w:val="003A7C7F"/>
    <w:rsid w:val="00437E30"/>
    <w:rsid w:val="00490A4E"/>
    <w:rsid w:val="005E4B8D"/>
    <w:rsid w:val="00615536"/>
    <w:rsid w:val="00622EA9"/>
    <w:rsid w:val="00654D73"/>
    <w:rsid w:val="006B0B45"/>
    <w:rsid w:val="00717EB7"/>
    <w:rsid w:val="007E7298"/>
    <w:rsid w:val="00986ACB"/>
    <w:rsid w:val="009E1913"/>
    <w:rsid w:val="00A80177"/>
    <w:rsid w:val="00A85CEB"/>
    <w:rsid w:val="00AD41D0"/>
    <w:rsid w:val="00B01EF2"/>
    <w:rsid w:val="00B9702B"/>
    <w:rsid w:val="00BD45C3"/>
    <w:rsid w:val="00C74459"/>
    <w:rsid w:val="00D2596B"/>
    <w:rsid w:val="00D40ED3"/>
    <w:rsid w:val="00DB571A"/>
    <w:rsid w:val="00DD1414"/>
    <w:rsid w:val="00DE68D5"/>
    <w:rsid w:val="00E16C79"/>
    <w:rsid w:val="00E6496A"/>
    <w:rsid w:val="00E72186"/>
    <w:rsid w:val="00F370E0"/>
    <w:rsid w:val="00FB6DC2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C517"/>
  <w15:chartTrackingRefBased/>
  <w15:docId w15:val="{7C226963-A02B-493D-A2F6-40656806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ADB1595B</Template>
  <TotalTime>61</TotalTime>
  <Pages>1</Pages>
  <Words>320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40</cp:revision>
  <dcterms:created xsi:type="dcterms:W3CDTF">2018-11-12T13:24:00Z</dcterms:created>
  <dcterms:modified xsi:type="dcterms:W3CDTF">2018-11-16T15:03:00Z</dcterms:modified>
</cp:coreProperties>
</file>